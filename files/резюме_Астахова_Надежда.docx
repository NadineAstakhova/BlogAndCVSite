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070" w:rsidRPr="005879DA" w:rsidRDefault="00A25D77">
      <w:pPr>
        <w:pStyle w:val="a4"/>
        <w:rPr>
          <w:lang w:val="ru-RU"/>
        </w:rPr>
      </w:pPr>
      <w:r w:rsidRPr="005879DA">
        <w:rPr>
          <w:lang w:val="ru-RU"/>
        </w:rPr>
        <w:t>‍‍</w:t>
      </w:r>
      <w:sdt>
        <w:sdtPr>
          <w:rPr>
            <w:lang w:val="ru-RU"/>
          </w:rPr>
          <w:alias w:val="Ваше имя"/>
          <w:tag w:val=""/>
          <w:id w:val="1246310863"/>
          <w:placeholder>
            <w:docPart w:val="0305D9F36B7F439EBEE4C00D72AEED2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FF5681">
            <w:rPr>
              <w:lang w:val="ru-RU"/>
            </w:rPr>
            <w:t>Астахова Надежда</w:t>
          </w:r>
        </w:sdtContent>
      </w:sdt>
    </w:p>
    <w:p w:rsidR="00AC6070" w:rsidRPr="00C35879" w:rsidRDefault="001A6ED1">
      <w:pPr>
        <w:rPr>
          <w:lang w:val="ru-RU"/>
        </w:rPr>
      </w:pPr>
      <w:r w:rsidRPr="001A6ED1">
        <w:rPr>
          <w:rStyle w:val="af6"/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2BE88775" wp14:editId="12A15BF6">
            <wp:simplePos x="0" y="0"/>
            <wp:positionH relativeFrom="margin">
              <wp:posOffset>4564710</wp:posOffset>
            </wp:positionH>
            <wp:positionV relativeFrom="paragraph">
              <wp:posOffset>3810</wp:posOffset>
            </wp:positionV>
            <wp:extent cx="2185670" cy="2611120"/>
            <wp:effectExtent l="0" t="0" r="5080" b="0"/>
            <wp:wrapSquare wrapText="bothSides"/>
            <wp:docPr id="3" name="Рисунок 3" descr="E:\photo\универ\ДФ2016\DSC_0827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hoto\универ\ДФ2016\DSC_0827а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20" t="7682" r="20273" b="41251"/>
                    <a:stretch/>
                  </pic:blipFill>
                  <pic:spPr bwMode="auto">
                    <a:xfrm>
                      <a:off x="0" y="0"/>
                      <a:ext cx="218567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lang w:val="ru-RU"/>
          </w:rPr>
          <w:alias w:val="Адрес"/>
          <w:tag w:val=""/>
          <w:id w:val="-593780209"/>
          <w:placeholder>
            <w:docPart w:val="5CB1D4C43AF2488D9B6F594B5DA96F95"/>
          </w:placeholder>
          <w:dataBinding w:prefixMappings="xmlns:ns0='http://schemas.microsoft.com/office/2006/coverPageProps' " w:xpath="/ns0:CoverPageProperties[1]/ns0:ОрганизацияAddress[1]" w:storeItemID="{55AF091B-3C7A-41E3-B477-F2FDAA23CFDA}"/>
          <w:text/>
        </w:sdtPr>
        <w:sdtEndPr/>
        <w:sdtContent>
          <w:r w:rsidR="00E00184" w:rsidRPr="00E00184">
            <w:rPr>
              <w:lang w:val="ru-RU"/>
            </w:rPr>
            <w:t xml:space="preserve">25.11.1995 | </w:t>
          </w:r>
          <w:r w:rsidR="00FF5681" w:rsidRPr="00E00184">
            <w:rPr>
              <w:lang w:val="ru-RU"/>
            </w:rPr>
            <w:t>Винница</w:t>
          </w:r>
        </w:sdtContent>
      </w:sdt>
      <w:r w:rsidR="00A25D77" w:rsidRPr="005879DA">
        <w:rPr>
          <w:lang w:val="ru-RU"/>
        </w:rPr>
        <w:t> | </w:t>
      </w:r>
      <w:sdt>
        <w:sdtPr>
          <w:rPr>
            <w:lang w:val="ru-RU"/>
          </w:rPr>
          <w:alias w:val="Телефон"/>
          <w:tag w:val=""/>
          <w:id w:val="-1416317146"/>
          <w:placeholder>
            <w:docPart w:val="657F54AA216C4B11A83D10A359901D42"/>
          </w:placeholder>
          <w:dataBinding w:prefixMappings="xmlns:ns0='http://schemas.microsoft.com/office/2006/coverPageProps' " w:xpath="/ns0:CoverPageProperties[1]/ns0:ОрганизацияPhone[1]" w:storeItemID="{55AF091B-3C7A-41E3-B477-F2FDAA23CFDA}"/>
          <w:text/>
        </w:sdtPr>
        <w:sdtEndPr/>
        <w:sdtContent>
          <w:r w:rsidR="00FF5681">
            <w:rPr>
              <w:lang w:val="ru-RU"/>
            </w:rPr>
            <w:t>+380507352220</w:t>
          </w:r>
        </w:sdtContent>
      </w:sdt>
      <w:r w:rsidR="00A25D77" w:rsidRPr="005879DA">
        <w:rPr>
          <w:lang w:val="ru-RU"/>
        </w:rPr>
        <w:t> | </w:t>
      </w:r>
      <w:sdt>
        <w:sdtPr>
          <w:rPr>
            <w:lang w:val="ru-RU"/>
          </w:rPr>
          <w:alias w:val="Электронная почта"/>
          <w:tag w:val=""/>
          <w:id w:val="-391963670"/>
          <w:placeholder>
            <w:docPart w:val="B03B66FB616F42A0BA645CE76983C47F"/>
          </w:placeholder>
          <w:dataBinding w:prefixMappings="xmlns:ns0='http://schemas.microsoft.com/office/2006/coverPageProps' " w:xpath="/ns0:CoverPageProperties[1]/ns0:ОрганизацияЭлектронная почта[1]" w:storeItemID="{55AF091B-3C7A-41E3-B477-F2FDAA23CFDA}"/>
          <w:text/>
        </w:sdtPr>
        <w:sdtEndPr/>
        <w:sdtContent>
          <w:r w:rsidR="00FF5681">
            <w:t>nadine.astakhova@gmail.com</w:t>
          </w:r>
        </w:sdtContent>
      </w:sdt>
      <w:r w:rsidR="00513032">
        <w:t xml:space="preserve"> | </w:t>
      </w:r>
      <w:hyperlink r:id="rId10" w:history="1">
        <w:r w:rsidR="00513032">
          <w:rPr>
            <w:rStyle w:val="af6"/>
          </w:rPr>
          <w:t>linkedin</w:t>
        </w:r>
      </w:hyperlink>
      <w:r w:rsidR="00C35879" w:rsidRPr="00C35879">
        <w:t xml:space="preserve"> </w:t>
      </w:r>
      <w:r w:rsidR="00C35879">
        <w:t>|</w:t>
      </w:r>
      <w:r w:rsidR="00C35879">
        <w:rPr>
          <w:lang w:val="ru-RU"/>
        </w:rPr>
        <w:t xml:space="preserve"> </w:t>
      </w:r>
      <w:hyperlink r:id="rId11" w:history="1">
        <w:r w:rsidR="00C35879" w:rsidRPr="00C35879">
          <w:rPr>
            <w:rStyle w:val="af6"/>
            <w:lang w:val="ru-RU"/>
          </w:rPr>
          <w:t>github</w:t>
        </w:r>
      </w:hyperlink>
      <w:r w:rsidR="00006BF3">
        <w:rPr>
          <w:rStyle w:val="af6"/>
          <w:lang w:val="ru-RU"/>
        </w:rPr>
        <w:t xml:space="preserve"> </w:t>
      </w:r>
      <w:r>
        <w:rPr>
          <w:rStyle w:val="af6"/>
          <w:lang w:val="ru-RU"/>
        </w:rPr>
        <w:t xml:space="preserve"> </w:t>
      </w:r>
    </w:p>
    <w:p w:rsidR="00AC6070" w:rsidRPr="007D3276" w:rsidRDefault="00A25D77" w:rsidP="00513032">
      <w:pPr>
        <w:pStyle w:val="a7"/>
        <w:spacing w:before="0"/>
        <w:jc w:val="both"/>
        <w:rPr>
          <w:sz w:val="26"/>
          <w:szCs w:val="26"/>
          <w:lang w:val="ru-RU"/>
        </w:rPr>
      </w:pPr>
      <w:r w:rsidRPr="007D3276">
        <w:rPr>
          <w:sz w:val="26"/>
          <w:szCs w:val="26"/>
          <w:lang w:val="ru-RU"/>
        </w:rPr>
        <w:t>Цель</w:t>
      </w:r>
    </w:p>
    <w:p w:rsidR="00AC6070" w:rsidRPr="007B7D5F" w:rsidRDefault="00513032" w:rsidP="007B7D5F">
      <w:pPr>
        <w:pStyle w:val="a"/>
        <w:jc w:val="both"/>
        <w:rPr>
          <w:lang w:val="ru-RU"/>
        </w:rPr>
      </w:pPr>
      <w:r w:rsidRPr="007B7D5F">
        <w:rPr>
          <w:sz w:val="20"/>
          <w:lang w:val="ru-RU"/>
        </w:rPr>
        <w:t xml:space="preserve">Развитие в области </w:t>
      </w:r>
      <w:r w:rsidRPr="007B7D5F">
        <w:rPr>
          <w:sz w:val="20"/>
        </w:rPr>
        <w:t>IT</w:t>
      </w:r>
      <w:r w:rsidR="007D3276" w:rsidRPr="007B7D5F">
        <w:rPr>
          <w:sz w:val="20"/>
          <w:lang w:val="ru-RU"/>
        </w:rPr>
        <w:t>,</w:t>
      </w:r>
      <w:r w:rsidRPr="007B7D5F">
        <w:rPr>
          <w:sz w:val="20"/>
          <w:lang w:val="ru-RU"/>
        </w:rPr>
        <w:t xml:space="preserve"> </w:t>
      </w:r>
      <w:r w:rsidR="007D3276" w:rsidRPr="007B7D5F">
        <w:rPr>
          <w:sz w:val="20"/>
          <w:lang w:val="ru-RU"/>
        </w:rPr>
        <w:t>получение</w:t>
      </w:r>
      <w:r w:rsidRPr="007B7D5F">
        <w:rPr>
          <w:sz w:val="20"/>
          <w:lang w:val="ru-RU"/>
        </w:rPr>
        <w:t xml:space="preserve"> опыта и применение уже </w:t>
      </w:r>
      <w:r w:rsidR="00827E4F" w:rsidRPr="007B7D5F">
        <w:rPr>
          <w:sz w:val="20"/>
          <w:lang w:val="ru-RU"/>
        </w:rPr>
        <w:t>имеющихся</w:t>
      </w:r>
      <w:r w:rsidRPr="007B7D5F">
        <w:rPr>
          <w:sz w:val="20"/>
          <w:lang w:val="ru-RU"/>
        </w:rPr>
        <w:t xml:space="preserve"> навыков</w:t>
      </w:r>
      <w:r w:rsidR="0057177D" w:rsidRPr="007B7D5F">
        <w:rPr>
          <w:sz w:val="20"/>
          <w:lang w:val="ru-RU"/>
        </w:rPr>
        <w:t>, от которых и зависит заработная плата</w:t>
      </w:r>
      <w:r w:rsidR="007D3276" w:rsidRPr="007B7D5F">
        <w:rPr>
          <w:sz w:val="20"/>
          <w:lang w:val="ru-RU"/>
        </w:rPr>
        <w:t>. Особенно интересуюсь прикладным программированием.</w:t>
      </w:r>
      <w:r w:rsidR="0057177D" w:rsidRPr="007B7D5F">
        <w:rPr>
          <w:sz w:val="20"/>
          <w:lang w:val="ru-RU"/>
        </w:rPr>
        <w:t xml:space="preserve"> </w:t>
      </w:r>
    </w:p>
    <w:p w:rsidR="007D3276" w:rsidRPr="007D3276" w:rsidRDefault="007D3276" w:rsidP="007D3276">
      <w:pPr>
        <w:pStyle w:val="a"/>
        <w:numPr>
          <w:ilvl w:val="0"/>
          <w:numId w:val="0"/>
        </w:numPr>
        <w:ind w:left="144"/>
        <w:rPr>
          <w:sz w:val="20"/>
          <w:lang w:val="ru-RU"/>
        </w:rPr>
      </w:pPr>
    </w:p>
    <w:p w:rsidR="00AC6070" w:rsidRPr="007D3276" w:rsidRDefault="00A25D77" w:rsidP="007D3276">
      <w:pPr>
        <w:pStyle w:val="a7"/>
        <w:spacing w:before="0"/>
        <w:rPr>
          <w:sz w:val="26"/>
          <w:szCs w:val="26"/>
          <w:lang w:val="ru-RU"/>
        </w:rPr>
      </w:pPr>
      <w:r w:rsidRPr="007D3276">
        <w:rPr>
          <w:sz w:val="26"/>
          <w:szCs w:val="26"/>
          <w:lang w:val="ru-RU"/>
        </w:rPr>
        <w:t>Образование</w:t>
      </w:r>
    </w:p>
    <w:p w:rsidR="00AC6070" w:rsidRPr="007D3276" w:rsidRDefault="00FF5681" w:rsidP="00513032">
      <w:pPr>
        <w:pStyle w:val="a8"/>
        <w:spacing w:before="100"/>
        <w:jc w:val="both"/>
        <w:rPr>
          <w:sz w:val="20"/>
          <w:lang w:val="ru-RU"/>
        </w:rPr>
      </w:pPr>
      <w:r w:rsidRPr="007D3276">
        <w:rPr>
          <w:sz w:val="20"/>
          <w:lang w:val="ru-RU"/>
        </w:rPr>
        <w:t>Дон</w:t>
      </w:r>
      <w:r w:rsidR="007D3276" w:rsidRPr="007D3276">
        <w:rPr>
          <w:sz w:val="20"/>
          <w:lang w:val="ru-RU"/>
        </w:rPr>
        <w:t>ецкий Национальный университет</w:t>
      </w:r>
      <w:r w:rsidR="007B7D5F" w:rsidRPr="007D3276">
        <w:rPr>
          <w:sz w:val="20"/>
          <w:lang w:val="ru-RU"/>
        </w:rPr>
        <w:t> | </w:t>
      </w:r>
      <w:r w:rsidR="007B7D5F">
        <w:rPr>
          <w:sz w:val="20"/>
        </w:rPr>
        <w:t xml:space="preserve">2013 - </w:t>
      </w:r>
      <w:r w:rsidR="007B7D5F" w:rsidRPr="007D3276">
        <w:rPr>
          <w:sz w:val="20"/>
          <w:lang w:val="ru-RU"/>
        </w:rPr>
        <w:t>2017 |</w:t>
      </w:r>
      <w:r w:rsidR="007B7D5F">
        <w:rPr>
          <w:sz w:val="20"/>
        </w:rPr>
        <w:t xml:space="preserve"> </w:t>
      </w:r>
      <w:r w:rsidR="007B7D5F" w:rsidRPr="007D3276">
        <w:rPr>
          <w:sz w:val="20"/>
          <w:lang w:val="ru-RU"/>
        </w:rPr>
        <w:t>Бакалавр</w:t>
      </w:r>
    </w:p>
    <w:p w:rsidR="00827E4F" w:rsidRDefault="00827E4F" w:rsidP="00513032">
      <w:pPr>
        <w:pStyle w:val="a"/>
        <w:jc w:val="both"/>
        <w:rPr>
          <w:sz w:val="20"/>
          <w:lang w:val="ru-RU"/>
        </w:rPr>
      </w:pPr>
      <w:r>
        <w:rPr>
          <w:sz w:val="20"/>
          <w:lang w:val="ru-RU"/>
        </w:rPr>
        <w:t>Физико-технический факультет</w:t>
      </w:r>
    </w:p>
    <w:p w:rsidR="00AC6070" w:rsidRPr="00513032" w:rsidRDefault="00A25D77" w:rsidP="00513032">
      <w:pPr>
        <w:pStyle w:val="a"/>
        <w:jc w:val="both"/>
        <w:rPr>
          <w:sz w:val="20"/>
          <w:lang w:val="ru-RU"/>
        </w:rPr>
      </w:pPr>
      <w:r w:rsidRPr="00513032">
        <w:rPr>
          <w:sz w:val="20"/>
          <w:lang w:val="ru-RU"/>
        </w:rPr>
        <w:t xml:space="preserve">Основное направление: </w:t>
      </w:r>
      <w:r w:rsidR="00FF5681" w:rsidRPr="00513032">
        <w:rPr>
          <w:sz w:val="20"/>
          <w:lang w:val="ru-RU"/>
        </w:rPr>
        <w:t>Компьютерные науки</w:t>
      </w:r>
    </w:p>
    <w:p w:rsidR="00AC6070" w:rsidRDefault="00A25D77" w:rsidP="00513032">
      <w:pPr>
        <w:pStyle w:val="a"/>
        <w:jc w:val="both"/>
        <w:rPr>
          <w:sz w:val="20"/>
          <w:lang w:val="ru-RU"/>
        </w:rPr>
      </w:pPr>
      <w:r w:rsidRPr="00513032">
        <w:rPr>
          <w:sz w:val="20"/>
          <w:lang w:val="ru-RU"/>
        </w:rPr>
        <w:t xml:space="preserve">Дополнительное направление: </w:t>
      </w:r>
      <w:r w:rsidR="00FF5681" w:rsidRPr="00513032">
        <w:rPr>
          <w:sz w:val="20"/>
          <w:lang w:val="ru-RU"/>
        </w:rPr>
        <w:t>Программирование</w:t>
      </w:r>
    </w:p>
    <w:p w:rsidR="007D3276" w:rsidRPr="00513032" w:rsidRDefault="007D3276" w:rsidP="007D3276">
      <w:pPr>
        <w:pStyle w:val="a"/>
        <w:numPr>
          <w:ilvl w:val="0"/>
          <w:numId w:val="0"/>
        </w:numPr>
        <w:ind w:left="144"/>
        <w:jc w:val="both"/>
        <w:rPr>
          <w:sz w:val="20"/>
          <w:lang w:val="ru-RU"/>
        </w:rPr>
      </w:pPr>
    </w:p>
    <w:p w:rsidR="00AC6070" w:rsidRPr="007D3276" w:rsidRDefault="00A25D77" w:rsidP="007D3276">
      <w:pPr>
        <w:pStyle w:val="a7"/>
        <w:spacing w:before="0"/>
        <w:jc w:val="both"/>
        <w:rPr>
          <w:sz w:val="26"/>
          <w:szCs w:val="26"/>
          <w:lang w:val="ru-RU"/>
        </w:rPr>
      </w:pPr>
      <w:r w:rsidRPr="007D3276">
        <w:rPr>
          <w:sz w:val="26"/>
          <w:szCs w:val="26"/>
          <w:lang w:val="ru-RU"/>
        </w:rPr>
        <w:t>Умения и навыки</w:t>
      </w:r>
    </w:p>
    <w:p w:rsidR="00AC6070" w:rsidRPr="00513032" w:rsidRDefault="00FF5681" w:rsidP="00513032">
      <w:pPr>
        <w:pStyle w:val="a8"/>
        <w:spacing w:before="100"/>
        <w:jc w:val="both"/>
        <w:rPr>
          <w:sz w:val="20"/>
          <w:lang w:val="ru-RU"/>
        </w:rPr>
      </w:pPr>
      <w:r w:rsidRPr="00513032">
        <w:rPr>
          <w:sz w:val="20"/>
        </w:rPr>
        <w:t>PHP/Yii2</w:t>
      </w:r>
      <w:r w:rsidR="00B26986" w:rsidRPr="00513032">
        <w:rPr>
          <w:sz w:val="20"/>
        </w:rPr>
        <w:t>/ Javascript/ Node.js</w:t>
      </w:r>
    </w:p>
    <w:p w:rsidR="00AC6070" w:rsidRPr="00513032" w:rsidRDefault="00FF5681" w:rsidP="00513032">
      <w:pPr>
        <w:pStyle w:val="a"/>
        <w:jc w:val="both"/>
        <w:rPr>
          <w:sz w:val="20"/>
          <w:lang w:val="ru-RU"/>
        </w:rPr>
      </w:pPr>
      <w:r w:rsidRPr="00513032">
        <w:rPr>
          <w:sz w:val="20"/>
          <w:lang w:val="ru-RU"/>
        </w:rPr>
        <w:t>Разработка обширно</w:t>
      </w:r>
      <w:r w:rsidR="003143C0">
        <w:rPr>
          <w:sz w:val="20"/>
          <w:lang w:val="ru-RU"/>
        </w:rPr>
        <w:t>й</w:t>
      </w:r>
      <w:r w:rsidRPr="00513032">
        <w:rPr>
          <w:sz w:val="20"/>
          <w:lang w:val="ru-RU"/>
        </w:rPr>
        <w:t xml:space="preserve"> </w:t>
      </w:r>
      <w:hyperlink r:id="rId12" w:history="1">
        <w:r w:rsidR="00E21CC8" w:rsidRPr="00E21CC8">
          <w:rPr>
            <w:rStyle w:val="af6"/>
            <w:i/>
            <w:color w:val="0070C0"/>
            <w:sz w:val="20"/>
            <w:u w:val="none"/>
            <w:lang w:val="ru-RU"/>
          </w:rPr>
          <w:t>веб-системы</w:t>
        </w:r>
      </w:hyperlink>
      <w:r w:rsidR="003143C0" w:rsidRPr="00E21CC8">
        <w:rPr>
          <w:color w:val="0070C0"/>
          <w:sz w:val="20"/>
          <w:lang w:val="ru-RU"/>
        </w:rPr>
        <w:t xml:space="preserve"> </w:t>
      </w:r>
      <w:r w:rsidR="007D3276">
        <w:rPr>
          <w:sz w:val="20"/>
          <w:lang w:val="ru-RU"/>
        </w:rPr>
        <w:t>в рамках курсово</w:t>
      </w:r>
      <w:r w:rsidR="003143C0">
        <w:rPr>
          <w:sz w:val="20"/>
          <w:lang w:val="ru-RU"/>
        </w:rPr>
        <w:t>го</w:t>
      </w:r>
      <w:r w:rsidR="007D3276">
        <w:rPr>
          <w:sz w:val="20"/>
          <w:lang w:val="ru-RU"/>
        </w:rPr>
        <w:t xml:space="preserve"> </w:t>
      </w:r>
      <w:r w:rsidR="003143C0">
        <w:rPr>
          <w:sz w:val="20"/>
          <w:lang w:val="ru-RU"/>
        </w:rPr>
        <w:t>проекта</w:t>
      </w:r>
      <w:r w:rsidR="007D3276">
        <w:rPr>
          <w:sz w:val="20"/>
          <w:lang w:val="ru-RU"/>
        </w:rPr>
        <w:t xml:space="preserve">, </w:t>
      </w:r>
      <w:r w:rsidR="003143C0">
        <w:rPr>
          <w:sz w:val="20"/>
          <w:lang w:val="ru-RU"/>
        </w:rPr>
        <w:t>которая взаимодействует с базой</w:t>
      </w:r>
      <w:r w:rsidR="007D3276">
        <w:rPr>
          <w:sz w:val="20"/>
          <w:lang w:val="ru-RU"/>
        </w:rPr>
        <w:t xml:space="preserve"> данных</w:t>
      </w:r>
      <w:r w:rsidR="00511C13">
        <w:rPr>
          <w:sz w:val="20"/>
          <w:lang w:val="ru-RU"/>
        </w:rPr>
        <w:t xml:space="preserve"> и где используется шаблон проектирования </w:t>
      </w:r>
      <w:r w:rsidR="00511C13">
        <w:rPr>
          <w:sz w:val="20"/>
        </w:rPr>
        <w:t>MVC</w:t>
      </w:r>
      <w:r w:rsidR="003143C0">
        <w:rPr>
          <w:sz w:val="20"/>
          <w:lang w:val="ru-RU"/>
        </w:rPr>
        <w:t xml:space="preserve">. </w:t>
      </w:r>
      <w:r w:rsidR="0057177D">
        <w:rPr>
          <w:sz w:val="20"/>
          <w:lang w:val="ru-RU"/>
        </w:rPr>
        <w:t xml:space="preserve">В этой системы использован большой стек веб-технологий, в том числе и </w:t>
      </w:r>
      <w:r w:rsidR="0057177D">
        <w:rPr>
          <w:sz w:val="20"/>
        </w:rPr>
        <w:t>HTML</w:t>
      </w:r>
      <w:r w:rsidR="0057177D">
        <w:rPr>
          <w:sz w:val="20"/>
          <w:lang w:val="ru-RU"/>
        </w:rPr>
        <w:t>5</w:t>
      </w:r>
      <w:r w:rsidR="0057177D">
        <w:rPr>
          <w:sz w:val="20"/>
        </w:rPr>
        <w:t>, CSS</w:t>
      </w:r>
      <w:r w:rsidR="0057177D">
        <w:rPr>
          <w:sz w:val="20"/>
          <w:lang w:val="ru-RU"/>
        </w:rPr>
        <w:t>3 и</w:t>
      </w:r>
      <w:r w:rsidR="0057177D">
        <w:rPr>
          <w:sz w:val="20"/>
        </w:rPr>
        <w:t xml:space="preserve"> Bootstrap</w:t>
      </w:r>
      <w:r w:rsidR="00383525">
        <w:rPr>
          <w:sz w:val="20"/>
          <w:lang w:val="ru-RU"/>
        </w:rPr>
        <w:t>3</w:t>
      </w:r>
      <w:r w:rsidR="0057177D">
        <w:rPr>
          <w:sz w:val="20"/>
          <w:lang w:val="ru-RU"/>
        </w:rPr>
        <w:t xml:space="preserve">. </w:t>
      </w:r>
      <w:r w:rsidRPr="00513032">
        <w:rPr>
          <w:sz w:val="20"/>
          <w:lang w:val="ru-RU"/>
        </w:rPr>
        <w:t>На данном этапе проект находится в бета-тестировании и в будущем планируется</w:t>
      </w:r>
      <w:r w:rsidR="00CE7255" w:rsidRPr="00513032">
        <w:rPr>
          <w:sz w:val="20"/>
        </w:rPr>
        <w:t xml:space="preserve"> </w:t>
      </w:r>
      <w:r w:rsidR="00CE7255" w:rsidRPr="00513032">
        <w:rPr>
          <w:sz w:val="20"/>
          <w:lang w:val="ru-RU"/>
        </w:rPr>
        <w:t>его</w:t>
      </w:r>
      <w:r w:rsidRPr="00513032">
        <w:rPr>
          <w:sz w:val="20"/>
          <w:lang w:val="ru-RU"/>
        </w:rPr>
        <w:t xml:space="preserve"> работа в рамках кафедры.</w:t>
      </w:r>
      <w:r w:rsidR="00B26986" w:rsidRPr="00513032">
        <w:rPr>
          <w:sz w:val="20"/>
          <w:lang w:val="ru-RU"/>
        </w:rPr>
        <w:t xml:space="preserve"> Также небольшой опыт разработки </w:t>
      </w:r>
      <w:r w:rsidR="00B26986" w:rsidRPr="00513032">
        <w:rPr>
          <w:sz w:val="20"/>
        </w:rPr>
        <w:t>RESTful API</w:t>
      </w:r>
      <w:r w:rsidR="00B26986" w:rsidRPr="00513032">
        <w:rPr>
          <w:sz w:val="20"/>
          <w:lang w:val="ru-RU"/>
        </w:rPr>
        <w:t xml:space="preserve"> сервера на </w:t>
      </w:r>
      <w:r w:rsidR="00B26986" w:rsidRPr="00513032">
        <w:rPr>
          <w:sz w:val="20"/>
        </w:rPr>
        <w:t>Node.js</w:t>
      </w:r>
      <w:r w:rsidR="00143C74" w:rsidRPr="00513032">
        <w:rPr>
          <w:sz w:val="20"/>
        </w:rPr>
        <w:t xml:space="preserve"> </w:t>
      </w:r>
      <w:r w:rsidR="00B26986" w:rsidRPr="00513032">
        <w:rPr>
          <w:sz w:val="20"/>
          <w:lang w:val="ru-RU"/>
        </w:rPr>
        <w:t>.</w:t>
      </w:r>
    </w:p>
    <w:p w:rsidR="00AC4B55" w:rsidRPr="00513032" w:rsidRDefault="00AC4B55" w:rsidP="00AC4B55">
      <w:pPr>
        <w:pStyle w:val="a8"/>
        <w:jc w:val="both"/>
        <w:rPr>
          <w:sz w:val="20"/>
          <w:lang w:val="ru-RU"/>
        </w:rPr>
      </w:pPr>
      <w:r w:rsidRPr="00513032">
        <w:rPr>
          <w:sz w:val="20"/>
        </w:rPr>
        <w:t>Mysql</w:t>
      </w:r>
      <w:r w:rsidRPr="00513032">
        <w:rPr>
          <w:sz w:val="20"/>
          <w:lang w:val="ru-RU"/>
        </w:rPr>
        <w:t>/</w:t>
      </w:r>
      <w:r w:rsidRPr="00513032">
        <w:rPr>
          <w:sz w:val="20"/>
        </w:rPr>
        <w:t xml:space="preserve"> SQL Server</w:t>
      </w:r>
    </w:p>
    <w:p w:rsidR="00AC4B55" w:rsidRPr="00AC4B55" w:rsidRDefault="00AC4B55" w:rsidP="00513032">
      <w:pPr>
        <w:pStyle w:val="a"/>
        <w:jc w:val="both"/>
        <w:rPr>
          <w:sz w:val="20"/>
          <w:lang w:val="ru-RU"/>
        </w:rPr>
      </w:pPr>
      <w:r w:rsidRPr="00513032">
        <w:rPr>
          <w:sz w:val="20"/>
          <w:lang w:val="ru-RU"/>
        </w:rPr>
        <w:t xml:space="preserve">Без баз данных сейчас мало что </w:t>
      </w:r>
      <w:r>
        <w:rPr>
          <w:sz w:val="20"/>
          <w:lang w:val="ru-RU"/>
        </w:rPr>
        <w:t>разрабатывается</w:t>
      </w:r>
      <w:r w:rsidRPr="00513032">
        <w:rPr>
          <w:sz w:val="20"/>
          <w:lang w:val="ru-RU"/>
        </w:rPr>
        <w:t xml:space="preserve">, как и мои курсовые работы, а также разной сложности </w:t>
      </w:r>
      <w:r>
        <w:rPr>
          <w:sz w:val="20"/>
          <w:lang w:val="ru-RU"/>
        </w:rPr>
        <w:t xml:space="preserve">индивидуальные </w:t>
      </w:r>
      <w:r w:rsidRPr="00513032">
        <w:rPr>
          <w:sz w:val="20"/>
          <w:lang w:val="ru-RU"/>
        </w:rPr>
        <w:t xml:space="preserve">работы </w:t>
      </w:r>
      <w:r>
        <w:rPr>
          <w:sz w:val="20"/>
          <w:lang w:val="ru-RU"/>
        </w:rPr>
        <w:t>по различным предметам (веб-страницы, небольшие программы)</w:t>
      </w:r>
      <w:r w:rsidRPr="00513032">
        <w:rPr>
          <w:sz w:val="20"/>
          <w:lang w:val="ru-RU"/>
        </w:rPr>
        <w:t xml:space="preserve">. </w:t>
      </w:r>
      <w:r>
        <w:rPr>
          <w:sz w:val="20"/>
          <w:lang w:val="ru-RU"/>
        </w:rPr>
        <w:t xml:space="preserve">Умею создавать различные сложные и нет </w:t>
      </w:r>
      <w:r w:rsidRPr="00780DE1">
        <w:rPr>
          <w:sz w:val="20"/>
          <w:lang w:val="ru-RU"/>
        </w:rPr>
        <w:t>SQL-</w:t>
      </w:r>
      <w:r>
        <w:rPr>
          <w:sz w:val="20"/>
          <w:lang w:val="ru-RU"/>
        </w:rPr>
        <w:t>запросы (</w:t>
      </w:r>
      <w:r w:rsidRPr="00780DE1">
        <w:rPr>
          <w:sz w:val="20"/>
          <w:lang w:val="ru-RU"/>
        </w:rPr>
        <w:t>LINQ</w:t>
      </w:r>
      <w:r>
        <w:rPr>
          <w:sz w:val="20"/>
          <w:lang w:val="ru-RU"/>
        </w:rPr>
        <w:t xml:space="preserve"> в С</w:t>
      </w:r>
      <w:r w:rsidRPr="00780DE1">
        <w:rPr>
          <w:sz w:val="20"/>
          <w:lang w:val="ru-RU"/>
        </w:rPr>
        <w:t>#)</w:t>
      </w:r>
      <w:r>
        <w:rPr>
          <w:sz w:val="20"/>
          <w:lang w:val="ru-RU"/>
        </w:rPr>
        <w:t>, понимаю и различаю разные формы баз данных (З</w:t>
      </w:r>
      <w:r w:rsidRPr="00780DE1">
        <w:rPr>
          <w:sz w:val="20"/>
          <w:lang w:val="ru-RU"/>
        </w:rPr>
        <w:t>NF</w:t>
      </w:r>
      <w:r>
        <w:rPr>
          <w:sz w:val="20"/>
          <w:lang w:val="ru-RU"/>
        </w:rPr>
        <w:t xml:space="preserve">, </w:t>
      </w:r>
      <w:r w:rsidRPr="00511C13">
        <w:rPr>
          <w:sz w:val="20"/>
          <w:lang w:val="ru-RU"/>
        </w:rPr>
        <w:t>BCNF</w:t>
      </w:r>
      <w:r>
        <w:rPr>
          <w:sz w:val="20"/>
          <w:lang w:val="ru-RU"/>
        </w:rPr>
        <w:t xml:space="preserve">). Отмечу, что именно работа с базами данных мне очень интересна и я бы хотела всё больше и больше развиваться в этой области. </w:t>
      </w:r>
      <w:bookmarkStart w:id="0" w:name="_GoBack"/>
      <w:bookmarkEnd w:id="0"/>
    </w:p>
    <w:p w:rsidR="00AC6070" w:rsidRPr="00513032" w:rsidRDefault="00B26986" w:rsidP="00513032">
      <w:pPr>
        <w:pStyle w:val="a8"/>
        <w:jc w:val="both"/>
        <w:rPr>
          <w:sz w:val="20"/>
          <w:lang w:val="ru-RU"/>
        </w:rPr>
      </w:pPr>
      <w:r w:rsidRPr="00513032">
        <w:rPr>
          <w:sz w:val="20"/>
        </w:rPr>
        <w:t xml:space="preserve">Core Java / Java SE / Android SDK </w:t>
      </w:r>
    </w:p>
    <w:p w:rsidR="00AC6070" w:rsidRPr="00513032" w:rsidRDefault="00B26986" w:rsidP="00513032">
      <w:pPr>
        <w:pStyle w:val="a"/>
        <w:jc w:val="both"/>
        <w:rPr>
          <w:sz w:val="20"/>
          <w:lang w:val="ru-RU"/>
        </w:rPr>
      </w:pPr>
      <w:r w:rsidRPr="00513032">
        <w:rPr>
          <w:sz w:val="20"/>
          <w:lang w:val="ru-RU"/>
        </w:rPr>
        <w:t>В основном опыт разработки включает лабораторные работы</w:t>
      </w:r>
      <w:r w:rsidR="0057177D">
        <w:rPr>
          <w:sz w:val="20"/>
          <w:lang w:val="ru-RU"/>
        </w:rPr>
        <w:t xml:space="preserve">, как консольные, так и </w:t>
      </w:r>
      <w:r w:rsidR="00E21CC8">
        <w:rPr>
          <w:sz w:val="20"/>
          <w:lang w:val="ru-RU"/>
        </w:rPr>
        <w:t>программы с интерфейсом</w:t>
      </w:r>
      <w:r w:rsidRPr="00513032">
        <w:rPr>
          <w:sz w:val="20"/>
          <w:lang w:val="ru-RU"/>
        </w:rPr>
        <w:t xml:space="preserve">. Кроме того, разработка </w:t>
      </w:r>
      <w:hyperlink r:id="rId13" w:history="1">
        <w:r w:rsidR="00E21CC8" w:rsidRPr="00AC4B55">
          <w:rPr>
            <w:rStyle w:val="af6"/>
            <w:i/>
            <w:color w:val="0070C0"/>
            <w:sz w:val="20"/>
            <w:u w:val="none"/>
            <w:lang w:val="ru-RU"/>
          </w:rPr>
          <w:t>Android-приложения</w:t>
        </w:r>
      </w:hyperlink>
      <w:r w:rsidRPr="00513032">
        <w:rPr>
          <w:sz w:val="20"/>
        </w:rPr>
        <w:t xml:space="preserve"> </w:t>
      </w:r>
      <w:r w:rsidR="00513032">
        <w:rPr>
          <w:sz w:val="20"/>
          <w:lang w:val="ru-RU"/>
        </w:rPr>
        <w:t>для</w:t>
      </w:r>
      <w:r w:rsidRPr="00513032">
        <w:rPr>
          <w:sz w:val="20"/>
          <w:lang w:val="ru-RU"/>
        </w:rPr>
        <w:t xml:space="preserve"> курсового проекта, где </w:t>
      </w:r>
      <w:r w:rsidR="00513032">
        <w:rPr>
          <w:sz w:val="20"/>
          <w:lang w:val="ru-RU"/>
        </w:rPr>
        <w:t>приложение является</w:t>
      </w:r>
      <w:r w:rsidRPr="00513032">
        <w:rPr>
          <w:sz w:val="20"/>
          <w:lang w:val="ru-RU"/>
        </w:rPr>
        <w:t xml:space="preserve"> клиентом для локального сервера</w:t>
      </w:r>
      <w:r w:rsidR="0057177D">
        <w:rPr>
          <w:sz w:val="20"/>
          <w:lang w:val="ru-RU"/>
        </w:rPr>
        <w:t>, который в свою очередь работает с</w:t>
      </w:r>
      <w:r w:rsidR="00513032">
        <w:rPr>
          <w:sz w:val="20"/>
          <w:lang w:val="ru-RU"/>
        </w:rPr>
        <w:t xml:space="preserve"> сервер</w:t>
      </w:r>
      <w:r w:rsidR="0057177D">
        <w:rPr>
          <w:sz w:val="20"/>
          <w:lang w:val="ru-RU"/>
        </w:rPr>
        <w:t>ом</w:t>
      </w:r>
      <w:r w:rsidR="00513032">
        <w:rPr>
          <w:sz w:val="20"/>
          <w:lang w:val="ru-RU"/>
        </w:rPr>
        <w:t xml:space="preserve"> базы данных</w:t>
      </w:r>
      <w:r w:rsidRPr="00513032">
        <w:rPr>
          <w:sz w:val="20"/>
          <w:lang w:val="ru-RU"/>
        </w:rPr>
        <w:t xml:space="preserve">. </w:t>
      </w:r>
    </w:p>
    <w:p w:rsidR="00AC6070" w:rsidRPr="00513032" w:rsidRDefault="00CE7255" w:rsidP="00513032">
      <w:pPr>
        <w:pStyle w:val="a8"/>
        <w:jc w:val="both"/>
        <w:rPr>
          <w:sz w:val="20"/>
          <w:lang w:val="ru-RU"/>
        </w:rPr>
      </w:pPr>
      <w:r w:rsidRPr="00513032">
        <w:rPr>
          <w:sz w:val="20"/>
        </w:rPr>
        <w:t>c++/</w:t>
      </w:r>
      <w:r w:rsidR="00513032">
        <w:rPr>
          <w:sz w:val="20"/>
        </w:rPr>
        <w:t>QT/</w:t>
      </w:r>
      <w:r w:rsidR="003143C0">
        <w:rPr>
          <w:sz w:val="20"/>
        </w:rPr>
        <w:t>c#</w:t>
      </w:r>
      <w:r w:rsidRPr="00513032">
        <w:rPr>
          <w:sz w:val="20"/>
        </w:rPr>
        <w:t xml:space="preserve">/ WPF </w:t>
      </w:r>
    </w:p>
    <w:p w:rsidR="00AC6070" w:rsidRPr="00513032" w:rsidRDefault="00A25D77" w:rsidP="00780DE1">
      <w:pPr>
        <w:pStyle w:val="a"/>
        <w:jc w:val="both"/>
        <w:rPr>
          <w:sz w:val="20"/>
          <w:lang w:val="ru-RU"/>
        </w:rPr>
      </w:pPr>
      <w:r w:rsidRPr="00513032">
        <w:rPr>
          <w:sz w:val="20"/>
          <w:lang w:val="ru-RU"/>
        </w:rPr>
        <w:t xml:space="preserve"> </w:t>
      </w:r>
      <w:r w:rsidR="00CE7255" w:rsidRPr="00513032">
        <w:rPr>
          <w:sz w:val="20"/>
          <w:lang w:val="ru-RU"/>
        </w:rPr>
        <w:t xml:space="preserve">В рамках нескольких курсов в моём университете изучаются эти технологии, </w:t>
      </w:r>
      <w:r w:rsidR="00513032" w:rsidRPr="00513032">
        <w:rPr>
          <w:sz w:val="20"/>
          <w:lang w:val="ru-RU"/>
        </w:rPr>
        <w:t xml:space="preserve">поэтому </w:t>
      </w:r>
      <w:r w:rsidR="003143C0">
        <w:rPr>
          <w:sz w:val="20"/>
          <w:lang w:val="ru-RU"/>
        </w:rPr>
        <w:t xml:space="preserve">пока что </w:t>
      </w:r>
      <w:r w:rsidR="00513032" w:rsidRPr="00513032">
        <w:rPr>
          <w:sz w:val="20"/>
          <w:lang w:val="ru-RU"/>
        </w:rPr>
        <w:t>основная часть практики — это</w:t>
      </w:r>
      <w:r w:rsidR="00511C13">
        <w:rPr>
          <w:sz w:val="20"/>
          <w:lang w:val="ru-RU"/>
        </w:rPr>
        <w:t xml:space="preserve"> лабораторные работы с использованием ООП, а в некоторых и паттерн</w:t>
      </w:r>
      <w:r w:rsidR="0057177D">
        <w:rPr>
          <w:sz w:val="20"/>
          <w:lang w:val="ru-RU"/>
        </w:rPr>
        <w:t>а</w:t>
      </w:r>
      <w:r w:rsidR="00511C13">
        <w:rPr>
          <w:sz w:val="20"/>
          <w:lang w:val="ru-RU"/>
        </w:rPr>
        <w:t xml:space="preserve"> проектирования </w:t>
      </w:r>
      <w:r w:rsidR="00511C13" w:rsidRPr="00780DE1">
        <w:rPr>
          <w:sz w:val="20"/>
          <w:lang w:val="ru-RU"/>
        </w:rPr>
        <w:t>MVVM.</w:t>
      </w:r>
      <w:r w:rsidR="00511C13">
        <w:rPr>
          <w:sz w:val="20"/>
          <w:lang w:val="ru-RU"/>
        </w:rPr>
        <w:t xml:space="preserve"> </w:t>
      </w:r>
    </w:p>
    <w:p w:rsidR="00CE7255" w:rsidRDefault="00CE7255" w:rsidP="00513032">
      <w:pPr>
        <w:pStyle w:val="a8"/>
        <w:jc w:val="both"/>
        <w:rPr>
          <w:sz w:val="20"/>
          <w:lang w:val="ru-RU"/>
        </w:rPr>
      </w:pPr>
      <w:r w:rsidRPr="00513032">
        <w:rPr>
          <w:sz w:val="20"/>
          <w:lang w:val="ru-RU"/>
        </w:rPr>
        <w:t>Другие навыки</w:t>
      </w:r>
    </w:p>
    <w:p w:rsidR="00925A6D" w:rsidRPr="00925A6D" w:rsidRDefault="00925A6D" w:rsidP="00925A6D">
      <w:pPr>
        <w:pStyle w:val="a"/>
        <w:numPr>
          <w:ilvl w:val="0"/>
          <w:numId w:val="0"/>
        </w:numPr>
        <w:ind w:left="144" w:hanging="144"/>
        <w:jc w:val="both"/>
        <w:rPr>
          <w:sz w:val="20"/>
          <w:lang w:val="ru-RU"/>
        </w:rPr>
      </w:pPr>
      <w:r w:rsidRPr="00925A6D">
        <w:rPr>
          <w:sz w:val="20"/>
          <w:lang w:val="ru-RU"/>
        </w:rPr>
        <w:t>Есть сертификаты с курсов Microsoft Academy</w:t>
      </w:r>
      <w:r>
        <w:rPr>
          <w:sz w:val="20"/>
          <w:lang w:val="ru-RU"/>
        </w:rPr>
        <w:t xml:space="preserve"> (по С</w:t>
      </w:r>
      <w:r>
        <w:rPr>
          <w:sz w:val="20"/>
        </w:rPr>
        <w:t>#</w:t>
      </w:r>
      <w:r>
        <w:rPr>
          <w:sz w:val="20"/>
          <w:lang w:val="ru-RU"/>
        </w:rPr>
        <w:t>)</w:t>
      </w:r>
      <w:r w:rsidRPr="00925A6D">
        <w:rPr>
          <w:sz w:val="20"/>
          <w:lang w:val="ru-RU"/>
        </w:rPr>
        <w:t>, Cisco</w:t>
      </w:r>
      <w:r>
        <w:rPr>
          <w:sz w:val="20"/>
          <w:lang w:val="ru-RU"/>
        </w:rPr>
        <w:t xml:space="preserve"> (администрирование)</w:t>
      </w:r>
      <w:r w:rsidRPr="00925A6D">
        <w:rPr>
          <w:sz w:val="20"/>
          <w:lang w:val="ru-RU"/>
        </w:rPr>
        <w:t xml:space="preserve"> и Интуит</w:t>
      </w:r>
      <w:r>
        <w:rPr>
          <w:sz w:val="20"/>
          <w:lang w:val="ru-RU"/>
        </w:rPr>
        <w:t xml:space="preserve"> (сетевая безопасность)</w:t>
      </w:r>
      <w:r w:rsidRPr="00925A6D">
        <w:rPr>
          <w:sz w:val="20"/>
          <w:lang w:val="ru-RU"/>
        </w:rPr>
        <w:t>.</w:t>
      </w:r>
    </w:p>
    <w:p w:rsidR="00CE7255" w:rsidRPr="00513032" w:rsidRDefault="00CE7255" w:rsidP="00513032">
      <w:pPr>
        <w:pStyle w:val="a"/>
        <w:jc w:val="both"/>
        <w:rPr>
          <w:sz w:val="20"/>
          <w:lang w:val="ru-RU"/>
        </w:rPr>
      </w:pPr>
      <w:r w:rsidRPr="00513032">
        <w:rPr>
          <w:sz w:val="20"/>
          <w:lang w:val="ru-RU"/>
        </w:rPr>
        <w:t>Языки:</w:t>
      </w:r>
    </w:p>
    <w:p w:rsidR="00CE7255" w:rsidRPr="00513032" w:rsidRDefault="00CE7255" w:rsidP="00513032">
      <w:pPr>
        <w:pStyle w:val="a"/>
        <w:tabs>
          <w:tab w:val="clear" w:pos="144"/>
          <w:tab w:val="num" w:pos="567"/>
        </w:tabs>
        <w:ind w:firstLine="282"/>
        <w:jc w:val="both"/>
        <w:rPr>
          <w:sz w:val="20"/>
          <w:lang w:val="ru-RU"/>
        </w:rPr>
      </w:pPr>
      <w:r w:rsidRPr="00513032">
        <w:rPr>
          <w:sz w:val="20"/>
          <w:lang w:val="ru-RU"/>
        </w:rPr>
        <w:t>Русский язык (Родной);</w:t>
      </w:r>
    </w:p>
    <w:p w:rsidR="00CE7255" w:rsidRPr="00513032" w:rsidRDefault="00CE7255" w:rsidP="00513032">
      <w:pPr>
        <w:pStyle w:val="a"/>
        <w:tabs>
          <w:tab w:val="clear" w:pos="144"/>
          <w:tab w:val="num" w:pos="567"/>
        </w:tabs>
        <w:ind w:firstLine="282"/>
        <w:jc w:val="both"/>
        <w:rPr>
          <w:sz w:val="20"/>
          <w:lang w:val="ru-RU"/>
        </w:rPr>
      </w:pPr>
      <w:r w:rsidRPr="00513032">
        <w:rPr>
          <w:sz w:val="20"/>
          <w:lang w:val="ru-RU"/>
        </w:rPr>
        <w:t>Украинский язык (Родной);</w:t>
      </w:r>
    </w:p>
    <w:p w:rsidR="00CE7255" w:rsidRPr="00513032" w:rsidRDefault="00CE7255" w:rsidP="00513032">
      <w:pPr>
        <w:pStyle w:val="a"/>
        <w:tabs>
          <w:tab w:val="clear" w:pos="144"/>
          <w:tab w:val="num" w:pos="567"/>
        </w:tabs>
        <w:ind w:firstLine="282"/>
        <w:jc w:val="both"/>
        <w:rPr>
          <w:sz w:val="20"/>
          <w:lang w:val="ru-RU"/>
        </w:rPr>
      </w:pPr>
      <w:r w:rsidRPr="00513032">
        <w:rPr>
          <w:sz w:val="20"/>
          <w:lang w:val="ru-RU"/>
        </w:rPr>
        <w:t>Английский язык (В1);</w:t>
      </w:r>
    </w:p>
    <w:p w:rsidR="00CE7255" w:rsidRPr="00513032" w:rsidRDefault="00CE7255" w:rsidP="00513032">
      <w:pPr>
        <w:pStyle w:val="a"/>
        <w:tabs>
          <w:tab w:val="clear" w:pos="144"/>
          <w:tab w:val="num" w:pos="567"/>
        </w:tabs>
        <w:ind w:firstLine="282"/>
        <w:jc w:val="both"/>
        <w:rPr>
          <w:sz w:val="20"/>
          <w:lang w:val="ru-RU"/>
        </w:rPr>
      </w:pPr>
      <w:r w:rsidRPr="00513032">
        <w:rPr>
          <w:sz w:val="20"/>
          <w:lang w:val="ru-RU"/>
        </w:rPr>
        <w:t>Французский (А2);</w:t>
      </w:r>
    </w:p>
    <w:p w:rsidR="00CE7255" w:rsidRPr="00513032" w:rsidRDefault="00CE7255" w:rsidP="00513032">
      <w:pPr>
        <w:pStyle w:val="a"/>
        <w:tabs>
          <w:tab w:val="clear" w:pos="144"/>
          <w:tab w:val="num" w:pos="567"/>
        </w:tabs>
        <w:ind w:firstLine="282"/>
        <w:jc w:val="both"/>
        <w:rPr>
          <w:sz w:val="20"/>
          <w:lang w:val="ru-RU"/>
        </w:rPr>
      </w:pPr>
      <w:r w:rsidRPr="00513032">
        <w:rPr>
          <w:sz w:val="20"/>
          <w:lang w:val="ru-RU"/>
        </w:rPr>
        <w:t>Чешский(А1)</w:t>
      </w:r>
    </w:p>
    <w:p w:rsidR="00CE7255" w:rsidRDefault="00CE7255" w:rsidP="00513032">
      <w:pPr>
        <w:pStyle w:val="a"/>
        <w:numPr>
          <w:ilvl w:val="0"/>
          <w:numId w:val="0"/>
        </w:numPr>
        <w:jc w:val="both"/>
        <w:rPr>
          <w:lang w:val="ru-RU"/>
        </w:rPr>
      </w:pPr>
    </w:p>
    <w:p w:rsidR="00925A6D" w:rsidRPr="00925A6D" w:rsidRDefault="00925A6D" w:rsidP="00925A6D">
      <w:pPr>
        <w:pStyle w:val="a7"/>
        <w:spacing w:before="0"/>
        <w:jc w:val="both"/>
        <w:rPr>
          <w:sz w:val="26"/>
          <w:szCs w:val="26"/>
          <w:lang w:val="ru-RU"/>
        </w:rPr>
      </w:pPr>
      <w:r w:rsidRPr="00925A6D">
        <w:rPr>
          <w:sz w:val="26"/>
          <w:szCs w:val="26"/>
          <w:lang w:val="ru-RU"/>
        </w:rPr>
        <w:t>Опыт работы</w:t>
      </w:r>
    </w:p>
    <w:p w:rsidR="00925A6D" w:rsidRPr="005879DA" w:rsidRDefault="00925A6D" w:rsidP="00513032">
      <w:pPr>
        <w:pStyle w:val="a"/>
        <w:numPr>
          <w:ilvl w:val="0"/>
          <w:numId w:val="0"/>
        </w:numPr>
        <w:jc w:val="both"/>
        <w:rPr>
          <w:lang w:val="ru-RU"/>
        </w:rPr>
      </w:pPr>
      <w:r w:rsidRPr="00925A6D">
        <w:rPr>
          <w:sz w:val="20"/>
          <w:lang w:val="ru-RU"/>
        </w:rPr>
        <w:t>Пока что официально не работала, т.к. уч</w:t>
      </w:r>
      <w:r w:rsidR="00625D85">
        <w:rPr>
          <w:sz w:val="20"/>
          <w:lang w:val="ru-RU"/>
        </w:rPr>
        <w:t>у</w:t>
      </w:r>
      <w:r w:rsidR="00625D85">
        <w:rPr>
          <w:sz w:val="20"/>
        </w:rPr>
        <w:t>c</w:t>
      </w:r>
      <w:r w:rsidRPr="00925A6D">
        <w:rPr>
          <w:sz w:val="20"/>
          <w:lang w:val="ru-RU"/>
        </w:rPr>
        <w:t>ь</w:t>
      </w:r>
      <w:r>
        <w:rPr>
          <w:lang w:val="ru-RU"/>
        </w:rPr>
        <w:t xml:space="preserve">. </w:t>
      </w:r>
    </w:p>
    <w:sectPr w:rsidR="00925A6D" w:rsidRPr="005879DA" w:rsidSect="007D3276">
      <w:footerReference w:type="default" r:id="rId14"/>
      <w:pgSz w:w="11907" w:h="16839" w:code="9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F03" w:rsidRDefault="002C3F03">
      <w:pPr>
        <w:spacing w:after="0"/>
      </w:pPr>
      <w:r>
        <w:separator/>
      </w:r>
    </w:p>
  </w:endnote>
  <w:endnote w:type="continuationSeparator" w:id="0">
    <w:p w:rsidR="002C3F03" w:rsidRDefault="002C3F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6070" w:rsidRDefault="00A25D77">
    <w:pPr>
      <w:pStyle w:val="ab"/>
    </w:pPr>
    <w:r>
      <w:rPr>
        <w:lang w:val="ru-RU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 w:rsidR="001A6ED1" w:rsidRPr="001A6ED1">
      <w:rPr>
        <w:noProof/>
        <w:lang w:val="ru-RU"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F03" w:rsidRDefault="002C3F03">
      <w:pPr>
        <w:spacing w:after="0"/>
      </w:pPr>
      <w:r>
        <w:separator/>
      </w:r>
    </w:p>
  </w:footnote>
  <w:footnote w:type="continuationSeparator" w:id="0">
    <w:p w:rsidR="002C3F03" w:rsidRDefault="002C3F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26C04B8"/>
    <w:lvl w:ilvl="0">
      <w:start w:val="1"/>
      <w:numFmt w:val="bullet"/>
      <w:pStyle w:val="a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681"/>
    <w:rsid w:val="00006BF3"/>
    <w:rsid w:val="00143C74"/>
    <w:rsid w:val="001A6ED1"/>
    <w:rsid w:val="001B3D04"/>
    <w:rsid w:val="002A0859"/>
    <w:rsid w:val="002C3F03"/>
    <w:rsid w:val="003143C0"/>
    <w:rsid w:val="00383525"/>
    <w:rsid w:val="003D1689"/>
    <w:rsid w:val="00511C13"/>
    <w:rsid w:val="00513032"/>
    <w:rsid w:val="00543D3E"/>
    <w:rsid w:val="0057177D"/>
    <w:rsid w:val="005879DA"/>
    <w:rsid w:val="00625D85"/>
    <w:rsid w:val="00780DE1"/>
    <w:rsid w:val="007B7D5F"/>
    <w:rsid w:val="007D3276"/>
    <w:rsid w:val="00827E4F"/>
    <w:rsid w:val="00925A6D"/>
    <w:rsid w:val="0095038D"/>
    <w:rsid w:val="00A25D77"/>
    <w:rsid w:val="00A60B8B"/>
    <w:rsid w:val="00AA1B11"/>
    <w:rsid w:val="00AB49C4"/>
    <w:rsid w:val="00AC4B55"/>
    <w:rsid w:val="00AC6070"/>
    <w:rsid w:val="00B26986"/>
    <w:rsid w:val="00C35879"/>
    <w:rsid w:val="00C930FD"/>
    <w:rsid w:val="00CE7255"/>
    <w:rsid w:val="00E00184"/>
    <w:rsid w:val="00E21CC8"/>
    <w:rsid w:val="00EF4C7F"/>
    <w:rsid w:val="00FD3CEB"/>
    <w:rsid w:val="00FF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8A0E1"/>
  <w15:docId w15:val="{3739F1B6-F3F2-47CD-9771-7E28EEE5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Должность"/>
    <w:basedOn w:val="a0"/>
    <w:next w:val="a0"/>
    <w:link w:val="a5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a5">
    <w:name w:val="Должность (знак)"/>
    <w:basedOn w:val="a1"/>
    <w:link w:val="a4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a6">
    <w:name w:val="Placeholder Text"/>
    <w:basedOn w:val="a1"/>
    <w:uiPriority w:val="99"/>
    <w:semiHidden/>
    <w:rPr>
      <w:color w:val="808080"/>
    </w:rPr>
  </w:style>
  <w:style w:type="paragraph" w:customStyle="1" w:styleId="a7">
    <w:name w:val="Заголовок раздела"/>
    <w:basedOn w:val="a0"/>
    <w:next w:val="a0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a">
    <w:name w:val="List Bullet"/>
    <w:basedOn w:val="a0"/>
    <w:uiPriority w:val="1"/>
    <w:unhideWhenUsed/>
    <w:qFormat/>
    <w:pPr>
      <w:numPr>
        <w:numId w:val="1"/>
      </w:numPr>
      <w:spacing w:after="80"/>
    </w:pPr>
  </w:style>
  <w:style w:type="paragraph" w:customStyle="1" w:styleId="a8">
    <w:name w:val="Подраздел"/>
    <w:basedOn w:val="a0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customStyle="1" w:styleId="a9">
    <w:name w:val="верхний колонтитул"/>
    <w:basedOn w:val="a0"/>
    <w:link w:val="aa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aa">
    <w:name w:val="Верхний колонтитул (знак)"/>
    <w:basedOn w:val="a1"/>
    <w:link w:val="a9"/>
    <w:uiPriority w:val="99"/>
  </w:style>
  <w:style w:type="paragraph" w:customStyle="1" w:styleId="ab">
    <w:name w:val="нижний колонтитул"/>
    <w:basedOn w:val="a0"/>
    <w:link w:val="ac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ac">
    <w:name w:val="Нижний колонтитул (знак)"/>
    <w:basedOn w:val="a1"/>
    <w:link w:val="ab"/>
    <w:uiPriority w:val="99"/>
    <w:rPr>
      <w:color w:val="39A5B7" w:themeColor="accent1"/>
    </w:rPr>
  </w:style>
  <w:style w:type="paragraph" w:styleId="ad">
    <w:name w:val="Date"/>
    <w:basedOn w:val="a0"/>
    <w:next w:val="a0"/>
    <w:link w:val="ae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ae">
    <w:name w:val="Дата Знак"/>
    <w:basedOn w:val="a1"/>
    <w:link w:val="ad"/>
    <w:uiPriority w:val="1"/>
    <w:rPr>
      <w:b/>
      <w:bCs/>
      <w:color w:val="0D0D0D" w:themeColor="text1" w:themeTint="F2"/>
    </w:rPr>
  </w:style>
  <w:style w:type="paragraph" w:customStyle="1" w:styleId="af">
    <w:name w:val="Адрес"/>
    <w:basedOn w:val="a0"/>
    <w:uiPriority w:val="1"/>
    <w:qFormat/>
    <w:pPr>
      <w:spacing w:line="336" w:lineRule="auto"/>
      <w:contextualSpacing/>
    </w:pPr>
  </w:style>
  <w:style w:type="paragraph" w:styleId="af0">
    <w:name w:val="Salutation"/>
    <w:basedOn w:val="a0"/>
    <w:next w:val="a0"/>
    <w:link w:val="af1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af1">
    <w:name w:val="Приветствие Знак"/>
    <w:basedOn w:val="a1"/>
    <w:link w:val="af0"/>
    <w:uiPriority w:val="2"/>
    <w:rPr>
      <w:b/>
      <w:bCs/>
      <w:color w:val="0D0D0D" w:themeColor="text1" w:themeTint="F2"/>
    </w:rPr>
  </w:style>
  <w:style w:type="paragraph" w:customStyle="1" w:styleId="af2">
    <w:name w:val="Завершающий текст"/>
    <w:basedOn w:val="a0"/>
    <w:next w:val="af3"/>
    <w:link w:val="af4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af4">
    <w:name w:val="Завершающий текст (знак)"/>
    <w:basedOn w:val="a1"/>
    <w:link w:val="af2"/>
    <w:uiPriority w:val="2"/>
    <w:rPr>
      <w:b/>
      <w:bCs/>
      <w:color w:val="0D0D0D" w:themeColor="text1" w:themeTint="F2"/>
    </w:rPr>
  </w:style>
  <w:style w:type="paragraph" w:styleId="af3">
    <w:name w:val="Signature"/>
    <w:basedOn w:val="a0"/>
    <w:link w:val="af5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f5">
    <w:name w:val="Подпись Знак"/>
    <w:basedOn w:val="a1"/>
    <w:link w:val="af3"/>
    <w:uiPriority w:val="2"/>
    <w:rPr>
      <w:b/>
      <w:bCs/>
      <w:color w:val="0D0D0D" w:themeColor="text1" w:themeTint="F2"/>
    </w:rPr>
  </w:style>
  <w:style w:type="character" w:styleId="af6">
    <w:name w:val="Hyperlink"/>
    <w:basedOn w:val="a1"/>
    <w:uiPriority w:val="99"/>
    <w:unhideWhenUsed/>
    <w:rsid w:val="00513032"/>
    <w:rPr>
      <w:color w:val="39A5B7" w:themeColor="hyperlink"/>
      <w:u w:val="single"/>
    </w:rPr>
  </w:style>
  <w:style w:type="character" w:styleId="af7">
    <w:name w:val="FollowedHyperlink"/>
    <w:basedOn w:val="a1"/>
    <w:uiPriority w:val="99"/>
    <w:semiHidden/>
    <w:unhideWhenUsed/>
    <w:rsid w:val="00513032"/>
    <w:rPr>
      <w:color w:val="A364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NadineAstakhova/SystemClient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NadineAstakhova/SystemOfIndividualWork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NadineAstakhova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ua.linkedin.com/in/nadine-astakhova-015547b0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dine\AppData\Roaming\Microsoft\Templates\&#1056;&#1077;&#1079;&#1102;&#1084;&#107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05D9F36B7F439EBEE4C00D72AEED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07E26C-9D08-414A-B932-6AAA14E0BA0A}"/>
      </w:docPartPr>
      <w:docPartBody>
        <w:p w:rsidR="000F24C7" w:rsidRDefault="0047531E">
          <w:pPr>
            <w:pStyle w:val="0305D9F36B7F439EBEE4C00D72AEED24"/>
          </w:pPr>
          <w:r w:rsidRPr="005879DA">
            <w:t>[Ваше имя]</w:t>
          </w:r>
        </w:p>
      </w:docPartBody>
    </w:docPart>
    <w:docPart>
      <w:docPartPr>
        <w:name w:val="5CB1D4C43AF2488D9B6F594B5DA96F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9A51EC-6B98-41E1-8DEA-274D0A85989B}"/>
      </w:docPartPr>
      <w:docPartBody>
        <w:p w:rsidR="000F24C7" w:rsidRDefault="0047531E">
          <w:pPr>
            <w:pStyle w:val="5CB1D4C43AF2488D9B6F594B5DA96F95"/>
          </w:pPr>
          <w:r w:rsidRPr="005879DA">
            <w:t>[Индекс, адрес]</w:t>
          </w:r>
        </w:p>
      </w:docPartBody>
    </w:docPart>
    <w:docPart>
      <w:docPartPr>
        <w:name w:val="657F54AA216C4B11A83D10A359901D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690679-1F32-4D09-BA1C-865BA5D1ABC8}"/>
      </w:docPartPr>
      <w:docPartBody>
        <w:p w:rsidR="000F24C7" w:rsidRDefault="0047531E">
          <w:pPr>
            <w:pStyle w:val="657F54AA216C4B11A83D10A359901D42"/>
          </w:pPr>
          <w:r w:rsidRPr="005879DA">
            <w:t>[Телефон]</w:t>
          </w:r>
        </w:p>
      </w:docPartBody>
    </w:docPart>
    <w:docPart>
      <w:docPartPr>
        <w:name w:val="B03B66FB616F42A0BA645CE76983C4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4D1F3E-E188-42B1-8C94-4EAA3EA28BC6}"/>
      </w:docPartPr>
      <w:docPartBody>
        <w:p w:rsidR="000F24C7" w:rsidRDefault="0047531E">
          <w:pPr>
            <w:pStyle w:val="B03B66FB616F42A0BA645CE76983C47F"/>
          </w:pPr>
          <w:r w:rsidRPr="005879DA">
            <w:t>[Электронная почта]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a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1E"/>
    <w:rsid w:val="000F24C7"/>
    <w:rsid w:val="00292340"/>
    <w:rsid w:val="004743FB"/>
    <w:rsid w:val="0047531E"/>
    <w:rsid w:val="0053578F"/>
    <w:rsid w:val="00556BDC"/>
    <w:rsid w:val="00782EA2"/>
    <w:rsid w:val="0088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0305D9F36B7F439EBEE4C00D72AEED24">
    <w:name w:val="0305D9F36B7F439EBEE4C00D72AEED24"/>
  </w:style>
  <w:style w:type="paragraph" w:customStyle="1" w:styleId="5CB1D4C43AF2488D9B6F594B5DA96F95">
    <w:name w:val="5CB1D4C43AF2488D9B6F594B5DA96F95"/>
  </w:style>
  <w:style w:type="paragraph" w:customStyle="1" w:styleId="657F54AA216C4B11A83D10A359901D42">
    <w:name w:val="657F54AA216C4B11A83D10A359901D42"/>
  </w:style>
  <w:style w:type="paragraph" w:customStyle="1" w:styleId="B03B66FB616F42A0BA645CE76983C47F">
    <w:name w:val="B03B66FB616F42A0BA645CE76983C47F"/>
  </w:style>
  <w:style w:type="paragraph" w:customStyle="1" w:styleId="AABEBF5444464267966541C2F21CD589">
    <w:name w:val="AABEBF5444464267966541C2F21CD589"/>
  </w:style>
  <w:style w:type="paragraph" w:customStyle="1" w:styleId="1FFA734C75FF4ACDB2C7FFF5E0EAE25C">
    <w:name w:val="1FFA734C75FF4ACDB2C7FFF5E0EAE25C"/>
  </w:style>
  <w:style w:type="paragraph" w:customStyle="1" w:styleId="DA9091E1F39249E89CDD0A0ACBCB52DC">
    <w:name w:val="DA9091E1F39249E89CDD0A0ACBCB52DC"/>
  </w:style>
  <w:style w:type="paragraph" w:customStyle="1" w:styleId="CE1948ACA638401B9A10E05D8F69082C">
    <w:name w:val="CE1948ACA638401B9A10E05D8F69082C"/>
  </w:style>
  <w:style w:type="paragraph" w:customStyle="1" w:styleId="A019A0E5E0C842B4A3E965B92C5EE03E">
    <w:name w:val="A019A0E5E0C842B4A3E965B92C5EE03E"/>
  </w:style>
  <w:style w:type="character" w:styleId="a4">
    <w:name w:val="Placeholder Text"/>
    <w:basedOn w:val="a1"/>
    <w:uiPriority w:val="99"/>
    <w:semiHidden/>
    <w:rPr>
      <w:color w:val="808080"/>
    </w:rPr>
  </w:style>
  <w:style w:type="paragraph" w:customStyle="1" w:styleId="8DA14CFA51B946F7947C5ADB35B3FFAB">
    <w:name w:val="8DA14CFA51B946F7947C5ADB35B3FFAB"/>
  </w:style>
  <w:style w:type="paragraph" w:customStyle="1" w:styleId="CF16908E03164FB3BD99637A5BE114F4">
    <w:name w:val="CF16908E03164FB3BD99637A5BE114F4"/>
  </w:style>
  <w:style w:type="paragraph" w:styleId="a">
    <w:name w:val="List Bullet"/>
    <w:basedOn w:val="a0"/>
    <w:uiPriority w:val="1"/>
    <w:unhideWhenUsed/>
    <w:qFormat/>
    <w:pPr>
      <w:numPr>
        <w:numId w:val="1"/>
      </w:numPr>
      <w:spacing w:after="80" w:line="240" w:lineRule="auto"/>
    </w:pPr>
    <w:rPr>
      <w:rFonts w:eastAsiaTheme="minorHAnsi"/>
      <w:color w:val="404040" w:themeColor="text1" w:themeTint="BF"/>
      <w:sz w:val="18"/>
      <w:szCs w:val="20"/>
      <w:lang w:val="en-US" w:eastAsia="ja-JP"/>
    </w:rPr>
  </w:style>
  <w:style w:type="paragraph" w:customStyle="1" w:styleId="0E72D66D03D44343BDE8625B5963E55F">
    <w:name w:val="0E72D66D03D44343BDE8625B5963E55F"/>
  </w:style>
  <w:style w:type="paragraph" w:customStyle="1" w:styleId="75BBFFE3C69C458BA3916E025BAE50DA">
    <w:name w:val="75BBFFE3C69C458BA3916E025BAE50DA"/>
  </w:style>
  <w:style w:type="paragraph" w:customStyle="1" w:styleId="075B02BCCB5A4E3FA296D510FFDA70EC">
    <w:name w:val="075B02BCCB5A4E3FA296D510FFDA70EC"/>
  </w:style>
  <w:style w:type="paragraph" w:customStyle="1" w:styleId="F5F221FF16444E2E849470B91F2B0346">
    <w:name w:val="F5F221FF16444E2E849470B91F2B0346"/>
  </w:style>
  <w:style w:type="paragraph" w:customStyle="1" w:styleId="A3E7F88C0C3F4AE6811EB8D7F0ADE9EB">
    <w:name w:val="A3E7F88C0C3F4AE6811EB8D7F0ADE9EB"/>
  </w:style>
  <w:style w:type="paragraph" w:customStyle="1" w:styleId="CD285CBDF38F440BB121E107264822A3">
    <w:name w:val="CD285CBDF38F440BB121E107264822A3"/>
  </w:style>
  <w:style w:type="paragraph" w:customStyle="1" w:styleId="B1F98BD8BC354C5F9B220D20A0CCBB8E">
    <w:name w:val="B1F98BD8BC354C5F9B220D20A0CCBB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8FA697-7107-46F8-90EF-1AF3894E5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Резюме.dotx</Template>
  <TotalTime>1062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Астахова Надежда</dc:creator>
  <cp:keywords/>
  <cp:lastModifiedBy>Nadine Astakhova</cp:lastModifiedBy>
  <cp:revision>13</cp:revision>
  <dcterms:created xsi:type="dcterms:W3CDTF">2016-12-29T17:44:00Z</dcterms:created>
  <dcterms:modified xsi:type="dcterms:W3CDTF">2017-02-11T09:35:00Z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